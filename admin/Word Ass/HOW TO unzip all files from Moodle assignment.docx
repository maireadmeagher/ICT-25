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BD17A" w14:textId="6FDE02B6" w:rsidR="006B592E" w:rsidRPr="009743D6" w:rsidRDefault="00641481">
      <w:pPr>
        <w:pStyle w:val="Title"/>
        <w:rPr>
          <w:lang w:val="en-IE"/>
        </w:rPr>
      </w:pPr>
      <w:r>
        <w:t xml:space="preserve">HOW </w:t>
      </w:r>
      <w:proofErr w:type="gramStart"/>
      <w:r>
        <w:t>TO..</w:t>
      </w:r>
      <w:proofErr w:type="gramEnd"/>
      <w:r>
        <w:t xml:space="preserve"> </w:t>
      </w:r>
      <w:r w:rsidR="0047066E">
        <w:rPr>
          <w:lang w:val="en-IE"/>
        </w:rPr>
        <w:t>unzip all zip files in assignment download in moodle (MAC)</w:t>
      </w:r>
    </w:p>
    <w:sdt>
      <w:sdtPr>
        <w:id w:val="-1504122951"/>
        <w:placeholder>
          <w:docPart w:val="A735D09FE8A84D4C81392080B1AA476C"/>
        </w:placeholder>
        <w:temporary/>
        <w:showingPlcHdr/>
        <w15:appearance w15:val="hidden"/>
      </w:sdtPr>
      <w:sdtContent>
        <w:p w14:paraId="55E090D7" w14:textId="77777777" w:rsidR="006B592E" w:rsidRPr="000544E5" w:rsidRDefault="00315D01">
          <w:pPr>
            <w:pStyle w:val="Heading1"/>
            <w:rPr>
              <w:lang w:val="en-IE"/>
            </w:rPr>
          </w:pPr>
          <w:r w:rsidRPr="000544E5">
            <w:rPr>
              <w:lang w:val="en-IE" w:bidi="en-GB"/>
            </w:rPr>
            <w:t>Ingredients</w:t>
          </w:r>
        </w:p>
      </w:sdtContent>
    </w:sdt>
    <w:p w14:paraId="1CAF3B67" w14:textId="4B952D57" w:rsidR="0047066E" w:rsidRDefault="0047066E" w:rsidP="0047066E">
      <w:r>
        <w:t xml:space="preserve">terminal </w:t>
      </w:r>
    </w:p>
    <w:sdt>
      <w:sdtPr>
        <w:id w:val="-1280023446"/>
        <w:placeholder>
          <w:docPart w:val="C81A466332C8294F819B365004C77B77"/>
        </w:placeholder>
        <w:temporary/>
        <w:showingPlcHdr/>
        <w15:appearance w15:val="hidden"/>
      </w:sdtPr>
      <w:sdtContent>
        <w:p w14:paraId="0BCA49DC" w14:textId="397D72F0" w:rsidR="006B592E" w:rsidRDefault="00315D01">
          <w:pPr>
            <w:pStyle w:val="Heading1"/>
          </w:pPr>
          <w:r>
            <w:rPr>
              <w:lang w:val="en-GB" w:bidi="en-GB"/>
            </w:rPr>
            <w:t>Method</w:t>
          </w:r>
        </w:p>
      </w:sdtContent>
    </w:sdt>
    <w:p w14:paraId="11485CBC" w14:textId="54DEFDC0" w:rsidR="009743D6" w:rsidRDefault="0047066E" w:rsidP="009673D8">
      <w:pPr>
        <w:pStyle w:val="ListParagraph"/>
        <w:numPr>
          <w:ilvl w:val="0"/>
          <w:numId w:val="1"/>
        </w:numPr>
      </w:pPr>
      <w:r>
        <w:t xml:space="preserve">Open terminal and go to </w:t>
      </w:r>
      <w:r w:rsidR="009C52D4">
        <w:t xml:space="preserve">parent </w:t>
      </w:r>
      <w:r>
        <w:t>folder</w:t>
      </w:r>
    </w:p>
    <w:p w14:paraId="5FDDE97B" w14:textId="62250517" w:rsidR="0047066E" w:rsidRDefault="0047066E" w:rsidP="009673D8">
      <w:pPr>
        <w:pStyle w:val="ListParagraph"/>
        <w:numPr>
          <w:ilvl w:val="0"/>
          <w:numId w:val="1"/>
        </w:numPr>
      </w:pPr>
      <w:r>
        <w:t>Run the code below in parent folder</w:t>
      </w:r>
    </w:p>
    <w:p w14:paraId="165F46C7" w14:textId="77777777" w:rsidR="006A5894" w:rsidRDefault="006A5894" w:rsidP="009673D8">
      <w:pPr>
        <w:pStyle w:val="ListParagraph"/>
        <w:numPr>
          <w:ilvl w:val="0"/>
          <w:numId w:val="1"/>
        </w:numPr>
      </w:pPr>
    </w:p>
    <w:p w14:paraId="6A803710" w14:textId="5D68BE74" w:rsidR="006B592E" w:rsidRDefault="0047066E" w:rsidP="006A5894">
      <w:pPr>
        <w:pStyle w:val="ListParagraph"/>
      </w:pPr>
      <w:r w:rsidRPr="0047066E">
        <w:t xml:space="preserve">find . -name "*.zip" -exec </w:t>
      </w:r>
      <w:proofErr w:type="spellStart"/>
      <w:r w:rsidRPr="0047066E">
        <w:t>sh</w:t>
      </w:r>
      <w:proofErr w:type="spellEnd"/>
      <w:r w:rsidRPr="0047066E">
        <w:t xml:space="preserve"> -c 'unzip -d "${1%/*}" "$1"' _ {} </w:t>
      </w:r>
      <w:proofErr w:type="gramStart"/>
      <w:r w:rsidRPr="0047066E">
        <w:t>\;</w:t>
      </w:r>
      <w:proofErr w:type="gramEnd"/>
    </w:p>
    <w:p w14:paraId="68931FB4" w14:textId="38C7B347" w:rsidR="00EB48F9" w:rsidRDefault="0047066E" w:rsidP="0047066E">
      <w:r>
        <w:t xml:space="preserve">     </w:t>
      </w:r>
      <w:r w:rsidR="00AC5D67">
        <w:t xml:space="preserve">Done! </w:t>
      </w:r>
      <w:r w:rsidR="00EB48F9">
        <w:t xml:space="preserve"> </w:t>
      </w:r>
    </w:p>
    <w:sectPr w:rsidR="00EB48F9">
      <w:footerReference w:type="default" r:id="rId7"/>
      <w:pgSz w:w="11907" w:h="16839" w:code="9"/>
      <w:pgMar w:top="720" w:right="720" w:bottom="720" w:left="720" w:header="432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242D2" w14:textId="77777777" w:rsidR="00D20336" w:rsidRDefault="00D20336">
      <w:r>
        <w:separator/>
      </w:r>
    </w:p>
  </w:endnote>
  <w:endnote w:type="continuationSeparator" w:id="0">
    <w:p w14:paraId="0B83723B" w14:textId="77777777" w:rsidR="00D20336" w:rsidRDefault="00D2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7396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2D987" w14:textId="77777777" w:rsidR="006B592E" w:rsidRDefault="00315D0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600DD9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EC359C" w14:textId="77777777" w:rsidR="00D20336" w:rsidRDefault="00D20336">
      <w:r>
        <w:separator/>
      </w:r>
    </w:p>
  </w:footnote>
  <w:footnote w:type="continuationSeparator" w:id="0">
    <w:p w14:paraId="2A33AE62" w14:textId="77777777" w:rsidR="00D20336" w:rsidRDefault="00D20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787"/>
    <w:multiLevelType w:val="hybridMultilevel"/>
    <w:tmpl w:val="66623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22ADA"/>
    <w:multiLevelType w:val="hybridMultilevel"/>
    <w:tmpl w:val="36501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39549">
    <w:abstractNumId w:val="0"/>
  </w:num>
  <w:num w:numId="2" w16cid:durableId="1294141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81"/>
    <w:rsid w:val="000544E5"/>
    <w:rsid w:val="00073F8F"/>
    <w:rsid w:val="000E0BEA"/>
    <w:rsid w:val="00170EC6"/>
    <w:rsid w:val="00182530"/>
    <w:rsid w:val="0021584F"/>
    <w:rsid w:val="00244004"/>
    <w:rsid w:val="00247DB8"/>
    <w:rsid w:val="002D5D59"/>
    <w:rsid w:val="00310700"/>
    <w:rsid w:val="00315D01"/>
    <w:rsid w:val="0047066E"/>
    <w:rsid w:val="00551A71"/>
    <w:rsid w:val="00600DD9"/>
    <w:rsid w:val="00641481"/>
    <w:rsid w:val="006A5894"/>
    <w:rsid w:val="006B592E"/>
    <w:rsid w:val="006F50DC"/>
    <w:rsid w:val="007B2AAE"/>
    <w:rsid w:val="008104E9"/>
    <w:rsid w:val="00874FDB"/>
    <w:rsid w:val="008B5EB0"/>
    <w:rsid w:val="009673D8"/>
    <w:rsid w:val="009743D6"/>
    <w:rsid w:val="009C52D4"/>
    <w:rsid w:val="009F4810"/>
    <w:rsid w:val="00A70E4E"/>
    <w:rsid w:val="00AC5D67"/>
    <w:rsid w:val="00B508D3"/>
    <w:rsid w:val="00BD351E"/>
    <w:rsid w:val="00C36419"/>
    <w:rsid w:val="00C456BB"/>
    <w:rsid w:val="00CA5C34"/>
    <w:rsid w:val="00D20336"/>
    <w:rsid w:val="00D3146F"/>
    <w:rsid w:val="00EB48F9"/>
    <w:rsid w:val="00EF1482"/>
    <w:rsid w:val="00F15A3C"/>
    <w:rsid w:val="00F4216C"/>
    <w:rsid w:val="00F6733E"/>
    <w:rsid w:val="00FC0FF8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0B756"/>
  <w15:chartTrackingRefBased/>
  <w15:docId w15:val="{BD059BD4-C35C-8541-99CB-791B424C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04D" w:themeColor="accent2" w:themeShade="BF"/>
        <w:sz w:val="24"/>
        <w:szCs w:val="24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9"/>
    <w:pPr>
      <w:spacing w:after="0" w:line="240" w:lineRule="auto"/>
    </w:pPr>
    <w:rPr>
      <w:rFonts w:ascii="Times New Roman" w:eastAsia="Times New Roman" w:hAnsi="Times New Roman" w:cs="Times New Roman"/>
      <w:color w:val="auto"/>
      <w:lang w:val="en-I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88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58504D" w:themeColor="accent2" w:themeShade="BF"/>
      <w:sz w:val="30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2"/>
    </w:pPr>
    <w:rPr>
      <w:rFonts w:asciiTheme="minorHAnsi" w:eastAsiaTheme="majorEastAsia" w:hAnsiTheme="minorHAnsi" w:cstheme="majorBidi"/>
      <w:i/>
      <w:color w:val="776B67" w:themeColor="accent2"/>
      <w:sz w:val="30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120" w:line="288" w:lineRule="auto"/>
      <w:contextualSpacing/>
      <w:outlineLvl w:val="3"/>
    </w:pPr>
    <w:rPr>
      <w:rFonts w:asciiTheme="majorHAnsi" w:eastAsiaTheme="majorEastAsia" w:hAnsiTheme="majorHAnsi" w:cstheme="majorBidi"/>
      <w:iCs/>
      <w:color w:val="58504D" w:themeColor="accent2" w:themeShade="BF"/>
      <w:sz w:val="28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line="288" w:lineRule="auto"/>
      <w:outlineLvl w:val="4"/>
    </w:pPr>
    <w:rPr>
      <w:rFonts w:asciiTheme="minorHAnsi" w:eastAsiaTheme="majorEastAsia" w:hAnsiTheme="minorHAnsi" w:cstheme="majorBidi"/>
      <w:i/>
      <w:color w:val="776B67" w:themeColor="accent2"/>
      <w:sz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120" w:line="288" w:lineRule="auto"/>
      <w:outlineLvl w:val="5"/>
    </w:pPr>
    <w:rPr>
      <w:rFonts w:asciiTheme="majorHAnsi" w:eastAsiaTheme="majorEastAsia" w:hAnsiTheme="majorHAnsi" w:cstheme="majorBidi"/>
      <w:b/>
      <w:color w:val="58504D" w:themeColor="accent2" w:themeShade="BF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88" w:lineRule="auto"/>
      <w:outlineLvl w:val="6"/>
    </w:pPr>
    <w:rPr>
      <w:rFonts w:asciiTheme="minorHAnsi" w:eastAsiaTheme="majorEastAsia" w:hAnsiTheme="minorHAnsi" w:cstheme="majorBidi"/>
      <w:i/>
      <w:iCs/>
      <w:color w:val="776B67" w:themeColor="accent2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120" w:line="288" w:lineRule="auto"/>
      <w:outlineLvl w:val="7"/>
    </w:pPr>
    <w:rPr>
      <w:rFonts w:asciiTheme="majorHAnsi" w:eastAsiaTheme="majorEastAsia" w:hAnsiTheme="majorHAnsi" w:cstheme="majorBidi"/>
      <w:b/>
      <w:color w:val="58504D" w:themeColor="accent2" w:themeShade="BF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40" w:after="120" w:line="288" w:lineRule="auto"/>
      <w:outlineLvl w:val="8"/>
    </w:pPr>
    <w:rPr>
      <w:rFonts w:asciiTheme="minorHAnsi" w:eastAsiaTheme="majorEastAsia" w:hAnsiTheme="minorHAnsi" w:cstheme="majorBidi"/>
      <w:i/>
      <w:iCs/>
      <w:color w:val="776B67" w:themeColor="accent2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7"/>
    <w:qFormat/>
    <w:pPr>
      <w:spacing w:after="200"/>
      <w:contextualSpacing/>
    </w:pPr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  <w:lang w:val="en-US"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7"/>
    <w:rPr>
      <w:rFonts w:asciiTheme="majorHAnsi" w:eastAsiaTheme="majorEastAsia" w:hAnsiTheme="majorHAnsi" w:cstheme="majorBidi"/>
      <w:b/>
      <w:caps/>
      <w:color w:val="50345E" w:themeColor="accent1"/>
      <w:spacing w:val="14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50345E" w:themeColor="accent1"/>
      <w:spacing w:val="1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0"/>
      <w:szCs w:val="26"/>
    </w:rPr>
  </w:style>
  <w:style w:type="paragraph" w:customStyle="1" w:styleId="SidebarTitle">
    <w:name w:val="Sidebar Title"/>
    <w:basedOn w:val="Normal"/>
    <w:uiPriority w:val="10"/>
    <w:qFormat/>
    <w:pPr>
      <w:spacing w:before="120" w:after="140" w:line="480" w:lineRule="auto"/>
      <w:contextualSpacing/>
    </w:pPr>
    <w:rPr>
      <w:rFonts w:asciiTheme="majorHAnsi" w:eastAsiaTheme="minorHAnsi" w:hAnsiTheme="majorHAnsi" w:cstheme="minorBidi"/>
      <w:b/>
      <w:caps/>
      <w:color w:val="FFFFFF" w:themeColor="background1"/>
      <w:spacing w:val="12"/>
      <w:sz w:val="30"/>
      <w:lang w:val="en-US" w:eastAsia="ja-JP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88" w:lineRule="auto"/>
      <w:contextualSpacing/>
    </w:pPr>
    <w:rPr>
      <w:rFonts w:asciiTheme="minorHAnsi" w:eastAsiaTheme="minorEastAsia" w:hAnsiTheme="minorHAnsi" w:cstheme="minorBidi"/>
      <w:color w:val="58504D" w:themeColor="accent2" w:themeShade="BF"/>
      <w:sz w:val="30"/>
      <w:szCs w:val="22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i/>
      <w:color w:val="776B6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i/>
      <w:iCs/>
      <w:color w:val="776B67" w:themeColor="accent2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i/>
      <w:iCs/>
      <w:color w:val="776B67" w:themeColor="accent2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58504D" w:themeColor="accent2" w:themeShade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  <w:color w:val="776B67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3B353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  <w:color w:val="3B3533" w:themeColor="accent2" w:themeShade="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i/>
      <w:iCs/>
      <w:color w:val="50345E" w:themeColor="accent1"/>
      <w:sz w:val="36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color w:val="50345E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 w:line="288" w:lineRule="auto"/>
    </w:pPr>
    <w:rPr>
      <w:rFonts w:asciiTheme="majorHAnsi" w:eastAsiaTheme="minorHAnsi" w:hAnsiTheme="majorHAnsi" w:cstheme="minorBidi"/>
      <w:b/>
      <w:i/>
      <w:iCs/>
      <w:color w:val="50345E" w:themeColor="accent1"/>
      <w:sz w:val="3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color w:val="50345E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76B67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B3533" w:themeColor="accent2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50345E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ajorHAnsi" w:eastAsiaTheme="minorHAnsi" w:hAnsiTheme="majorHAnsi" w:cstheme="minorBidi"/>
      <w:b/>
      <w:i/>
      <w:iCs/>
      <w:color w:val="50345E" w:themeColor="accent1"/>
      <w:sz w:val="20"/>
      <w:szCs w:val="18"/>
      <w:lang w:val="en-US"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SidebarText">
    <w:name w:val="Sidebar Text"/>
    <w:basedOn w:val="Normal"/>
    <w:uiPriority w:val="11"/>
    <w:qFormat/>
    <w:pPr>
      <w:spacing w:after="240" w:line="288" w:lineRule="auto"/>
    </w:pPr>
    <w:rPr>
      <w:rFonts w:asciiTheme="minorHAnsi" w:eastAsiaTheme="minorHAnsi" w:hAnsiTheme="minorHAnsi" w:cstheme="minorBidi"/>
      <w:color w:val="FFFFFF" w:themeColor="background1"/>
      <w:sz w:val="3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 w:line="288" w:lineRule="auto"/>
    </w:pPr>
    <w:rPr>
      <w:rFonts w:asciiTheme="minorHAnsi" w:eastAsiaTheme="minorHAnsi" w:hAnsiTheme="minorHAnsi" w:cstheme="minorBidi"/>
      <w:color w:val="FFFFFF" w:themeColor="background1"/>
      <w:sz w:val="30"/>
      <w:szCs w:val="1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FFFFFF" w:themeColor="background1"/>
      <w:sz w:val="30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i/>
      <w:color w:val="776B67" w:themeColor="accent2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sz w:val="28"/>
    </w:rPr>
  </w:style>
  <w:style w:type="paragraph" w:styleId="ListParagraph">
    <w:name w:val="List Paragraph"/>
    <w:basedOn w:val="Normal"/>
    <w:uiPriority w:val="34"/>
    <w:unhideWhenUsed/>
    <w:qFormat/>
    <w:rsid w:val="009673D8"/>
    <w:pPr>
      <w:spacing w:after="120" w:line="288" w:lineRule="auto"/>
      <w:ind w:left="720"/>
      <w:contextualSpacing/>
    </w:pPr>
    <w:rPr>
      <w:rFonts w:asciiTheme="minorHAnsi" w:eastAsiaTheme="minorHAnsi" w:hAnsiTheme="minorHAnsi" w:cstheme="minorBidi"/>
      <w:color w:val="58504D" w:themeColor="accent2" w:themeShade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8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/Library/Containers/com.microsoft.Word/Data/Library/Application%20Support/Microsoft/Office/16.0/DTS/en-GB%7bA491C4E8-8665-E74A-8D9E-75E93D3C4A0F%7d/%7b04F8FF66-1C5B-734B-9F1F-9FB10D4830C2%7dtf100020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35D09FE8A84D4C81392080B1AA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7ABA3-4AB8-7F4F-B8AD-2DAC0B4E390B}"/>
      </w:docPartPr>
      <w:docPartBody>
        <w:p w:rsidR="00CB09AF" w:rsidRDefault="00842D79">
          <w:pPr>
            <w:pStyle w:val="A735D09FE8A84D4C81392080B1AA476C"/>
          </w:pPr>
          <w:r>
            <w:rPr>
              <w:lang w:val="en-GB" w:bidi="en-GB"/>
            </w:rPr>
            <w:t>Ingredients</w:t>
          </w:r>
        </w:p>
      </w:docPartBody>
    </w:docPart>
    <w:docPart>
      <w:docPartPr>
        <w:name w:val="C81A466332C8294F819B365004C77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8B323-2788-2648-81EB-B77C39EAD2DF}"/>
      </w:docPartPr>
      <w:docPartBody>
        <w:p w:rsidR="00CB09AF" w:rsidRDefault="00842D79">
          <w:pPr>
            <w:pStyle w:val="C81A466332C8294F819B365004C77B77"/>
          </w:pPr>
          <w:r>
            <w:rPr>
              <w:lang w:val="en-GB" w:bidi="en-GB"/>
            </w:rPr>
            <w:t>Method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huTi">
    <w:altName w:val="方正舒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79"/>
    <w:rsid w:val="00007F54"/>
    <w:rsid w:val="00141E4B"/>
    <w:rsid w:val="00842D79"/>
    <w:rsid w:val="00952676"/>
    <w:rsid w:val="009C1F08"/>
    <w:rsid w:val="00A70E4E"/>
    <w:rsid w:val="00AD434E"/>
    <w:rsid w:val="00BF018B"/>
    <w:rsid w:val="00CB09AF"/>
    <w:rsid w:val="00DA1CB2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 w:line="288" w:lineRule="auto"/>
      <w:outlineLvl w:val="1"/>
    </w:pPr>
    <w:rPr>
      <w:rFonts w:asciiTheme="majorHAnsi" w:eastAsiaTheme="majorEastAsia" w:hAnsiTheme="majorHAnsi" w:cstheme="majorBidi"/>
      <w:color w:val="BF4E14" w:themeColor="accent2" w:themeShade="BF"/>
      <w:sz w:val="30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5D09FE8A84D4C81392080B1AA476C">
    <w:name w:val="A735D09FE8A84D4C81392080B1AA476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BF4E14" w:themeColor="accent2" w:themeShade="BF"/>
      <w:sz w:val="30"/>
      <w:szCs w:val="26"/>
      <w:lang w:val="en-US" w:eastAsia="ja-JP"/>
    </w:rPr>
  </w:style>
  <w:style w:type="paragraph" w:customStyle="1" w:styleId="C81A466332C8294F819B365004C77B77">
    <w:name w:val="C81A466332C8294F819B365004C77B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F2009"/>
      </a:dk2>
      <a:lt2>
        <a:srgbClr val="FFF9EF"/>
      </a:lt2>
      <a:accent1>
        <a:srgbClr val="50345E"/>
      </a:accent1>
      <a:accent2>
        <a:srgbClr val="776B67"/>
      </a:accent2>
      <a:accent3>
        <a:srgbClr val="C75F79"/>
      </a:accent3>
      <a:accent4>
        <a:srgbClr val="54B8E4"/>
      </a:accent4>
      <a:accent5>
        <a:srgbClr val="84A92F"/>
      </a:accent5>
      <a:accent6>
        <a:srgbClr val="EAA137"/>
      </a:accent6>
      <a:hlink>
        <a:srgbClr val="166A72"/>
      </a:hlink>
      <a:folHlink>
        <a:srgbClr val="605D81"/>
      </a:folHlink>
    </a:clrScheme>
    <a:fontScheme name="Trebuchet MS-Georgi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{04F8FF66-1C5B-734B-9F1F-9FB10D4830C2}tf10002085.dotx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Meagher</dc:creator>
  <cp:keywords/>
  <dc:description/>
  <cp:lastModifiedBy>Mairead Meagher</cp:lastModifiedBy>
  <cp:revision>2</cp:revision>
  <dcterms:created xsi:type="dcterms:W3CDTF">2025-10-10T09:02:00Z</dcterms:created>
  <dcterms:modified xsi:type="dcterms:W3CDTF">2025-10-10T09:02:00Z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TF10002049</vt:lpwstr>
  </property>
</Properties>
</file>